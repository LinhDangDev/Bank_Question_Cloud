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37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649"/>
        <w:gridCol w:w="5188"/>
      </w:tblGrid>
      <w:tr w:rsidR="007D6391" w:rsidRPr="00966788" w14:paraId="670A7311" w14:textId="77777777" w:rsidTr="00E465BE">
        <w:trPr>
          <w:cantSplit/>
          <w:trHeight w:val="2034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2CE6C" w14:textId="6295E511" w:rsidR="00E465BE" w:rsidRDefault="00E465BE" w:rsidP="00E46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465BE">
              <w:rPr>
                <w:rFonts w:ascii="Times New Roman" w:hAnsi="Times New Roman" w:cs="Times New Roman"/>
                <w:b/>
                <w:bCs/>
                <w:sz w:val="24"/>
              </w:rPr>
              <w:t>TRƯỜNG ĐẠI HỌC CÔNG NGHỆ</w:t>
            </w:r>
          </w:p>
          <w:p w14:paraId="6B49EFED" w14:textId="7929A318" w:rsidR="00E465BE" w:rsidRPr="00E465BE" w:rsidRDefault="00E465BE" w:rsidP="00E46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465BE">
              <w:rPr>
                <w:rFonts w:ascii="Times New Roman" w:hAnsi="Times New Roman" w:cs="Times New Roman"/>
                <w:b/>
                <w:bCs/>
                <w:sz w:val="24"/>
              </w:rPr>
              <w:t>TP. HCM</w:t>
            </w:r>
          </w:p>
          <w:p w14:paraId="027040FE" w14:textId="77777777" w:rsidR="007D6391" w:rsidRDefault="000523A2" w:rsidP="000523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985C81" wp14:editId="4C934962">
                  <wp:extent cx="2264735" cy="726827"/>
                  <wp:effectExtent l="0" t="0" r="0" b="0"/>
                  <wp:docPr id="70339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041" cy="73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9F12B" w14:textId="77777777" w:rsidR="007E14ED" w:rsidRPr="00966788" w:rsidRDefault="007E14ED" w:rsidP="000523A2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TenKhoa"/>
            <w:bookmarkEnd w:id="0"/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0C25CE80" w14:textId="77777777" w:rsidR="007D6391" w:rsidRPr="00E465BE" w:rsidRDefault="007D6391" w:rsidP="00A55119">
            <w:pPr>
              <w:tabs>
                <w:tab w:val="left" w:pos="3385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465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ĐỀ THI HỌC KỲ</w:t>
            </w:r>
            <w:r w:rsidR="00FB6C18" w:rsidRPr="00E465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A55119" w:rsidRPr="00E465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…</w:t>
            </w:r>
            <w:r w:rsidR="00FB6C18" w:rsidRPr="00E465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E465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NĂM HỌC </w:t>
            </w:r>
            <w:bookmarkStart w:id="1" w:name="NamHoc"/>
            <w:bookmarkEnd w:id="1"/>
          </w:p>
          <w:p w14:paraId="216FC0BF" w14:textId="77777777" w:rsidR="007E14ED" w:rsidRPr="00966788" w:rsidRDefault="007E14ED" w:rsidP="007E14ED">
            <w:pPr>
              <w:tabs>
                <w:tab w:val="left" w:pos="18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Khóa/Lớp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: </w:t>
            </w:r>
            <w:bookmarkStart w:id="2" w:name="KhoaLop"/>
            <w:bookmarkEnd w:id="2"/>
          </w:p>
          <w:p w14:paraId="5742145C" w14:textId="77777777" w:rsidR="007D6391" w:rsidRPr="00966788" w:rsidRDefault="00FB6C18" w:rsidP="00FB6C18">
            <w:pPr>
              <w:tabs>
                <w:tab w:val="left" w:pos="1865"/>
              </w:tabs>
              <w:ind w:right="-96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Môn thi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3" w:name="MonThi"/>
            <w:bookmarkEnd w:id="3"/>
          </w:p>
          <w:p w14:paraId="1D13F75F" w14:textId="77777777" w:rsidR="007D6391" w:rsidRPr="00966788" w:rsidRDefault="007D6391" w:rsidP="007E14ED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Mã môn học</w:t>
            </w:r>
            <w:r w:rsidR="00FB6C1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4" w:name="MaMonThi"/>
            <w:bookmarkEnd w:id="4"/>
            <w:r w:rsidR="007E14E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Số TC:</w:t>
            </w:r>
            <w:bookmarkStart w:id="5" w:name="SoTinChi"/>
            <w:bookmarkEnd w:id="5"/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205CB35" w14:textId="77777777" w:rsidR="007D6391" w:rsidRPr="00966788" w:rsidRDefault="00FB6C18" w:rsidP="00FB6C18">
            <w:pPr>
              <w:tabs>
                <w:tab w:val="left" w:pos="18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Ngày thi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6" w:name="NgayThi"/>
            <w:bookmarkEnd w:id="6"/>
          </w:p>
          <w:p w14:paraId="535185F9" w14:textId="77777777" w:rsidR="007D6391" w:rsidRDefault="00FB6C18" w:rsidP="007E14ED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Thời gian làm bài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7D6391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7" w:name="ThoiLuongThi"/>
            <w:bookmarkEnd w:id="7"/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7E14ED">
              <w:rPr>
                <w:rFonts w:ascii="Times New Roman" w:hAnsi="Times New Roman" w:cs="Times New Roman"/>
                <w:bCs/>
                <w:sz w:val="24"/>
                <w:szCs w:val="24"/>
              </w:rPr>
              <w:t>Hình thức thi: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8" w:name="HinhThucThi"/>
            <w:bookmarkEnd w:id="8"/>
          </w:p>
          <w:p w14:paraId="798D7380" w14:textId="144F219C" w:rsidR="00D70D25" w:rsidRDefault="007E14ED" w:rsidP="00D70D25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đề (Nếu có)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9" w:name="MaDeThi"/>
            <w:bookmarkEnd w:id="9"/>
          </w:p>
          <w:p w14:paraId="4294F1BB" w14:textId="36FC2B0C" w:rsidR="007D6391" w:rsidRPr="00B7063B" w:rsidRDefault="007E14ED" w:rsidP="00B7063B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SỬ DỤNG TÀI LIỆU: CÓ  </w:t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sym w:font="Wingdings" w:char="F06F"/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         KHÔNG  </w:t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sym w:font="Wingdings" w:char="F06F"/>
            </w:r>
          </w:p>
        </w:tc>
      </w:tr>
    </w:tbl>
    <w:p w14:paraId="16ED2EBE" w14:textId="030C3CCF" w:rsidR="000A7244" w:rsidRDefault="00E465BE" w:rsidP="00BF4CF5">
      <w:pPr>
        <w:pStyle w:val="BodyText"/>
        <w:rPr>
          <w:rFonts w:ascii="Times New Roman" w:hAnsi="Times New Roman"/>
          <w:iCs/>
          <w:sz w:val="24"/>
          <w:szCs w:val="24"/>
        </w:rPr>
      </w:pPr>
      <w:r w:rsidRPr="00966788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0060473" wp14:editId="4A69017B">
                <wp:simplePos x="0" y="0"/>
                <wp:positionH relativeFrom="margin">
                  <wp:align>left</wp:align>
                </wp:positionH>
                <wp:positionV relativeFrom="paragraph">
                  <wp:posOffset>40817</wp:posOffset>
                </wp:positionV>
                <wp:extent cx="5856514" cy="21771"/>
                <wp:effectExtent l="0" t="0" r="30480" b="3556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6514" cy="21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AEADF" id="Straight Connector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3.2pt" to="46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">
                <w10:wrap anchorx="margin"/>
              </v:line>
            </w:pict>
          </mc:Fallback>
        </mc:AlternateContent>
      </w:r>
    </w:p>
    <w:p w14:paraId="2426E127" w14:textId="77777777" w:rsidR="00C2738B" w:rsidRPr="005062B5" w:rsidRDefault="00C2738B" w:rsidP="00BF4CF5">
      <w:pPr>
        <w:pStyle w:val="BodyText"/>
        <w:spacing w:before="240"/>
        <w:rPr>
          <w:rFonts w:ascii="Times New Roman" w:hAnsi="Times New Roman"/>
          <w:iCs/>
          <w:sz w:val="24"/>
          <w:szCs w:val="24"/>
        </w:rPr>
      </w:pPr>
    </w:p>
    <w:sectPr w:rsidR="00C2738B" w:rsidRPr="005062B5" w:rsidSect="007E14ED">
      <w:headerReference w:type="default" r:id="rId9"/>
      <w:footerReference w:type="default" r:id="rId10"/>
      <w:pgSz w:w="11906" w:h="16838"/>
      <w:pgMar w:top="132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A92B9" w14:textId="77777777" w:rsidR="00B8347A" w:rsidRDefault="00B8347A" w:rsidP="007E14ED">
      <w:r>
        <w:separator/>
      </w:r>
    </w:p>
  </w:endnote>
  <w:endnote w:type="continuationSeparator" w:id="0">
    <w:p w14:paraId="18FDC306" w14:textId="77777777" w:rsidR="00B8347A" w:rsidRDefault="00B8347A" w:rsidP="007E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FEADD" w14:textId="77777777" w:rsidR="007E14ED" w:rsidRPr="00A55119" w:rsidRDefault="0004276C" w:rsidP="007E14ED">
    <w:pPr>
      <w:pStyle w:val="Footer"/>
      <w:tabs>
        <w:tab w:val="left" w:pos="3105"/>
        <w:tab w:val="right" w:pos="9070"/>
      </w:tabs>
      <w:jc w:val="center"/>
      <w:rPr>
        <w:rFonts w:ascii="Times New Roman" w:hAnsi="Times New Roman" w:cs="Times New Roman"/>
        <w:sz w:val="22"/>
        <w:szCs w:val="22"/>
      </w:rPr>
    </w:pPr>
    <w:r w:rsidRPr="00A55119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0591F4" wp14:editId="76BD08A4">
              <wp:simplePos x="0" y="0"/>
              <wp:positionH relativeFrom="column">
                <wp:posOffset>-12065</wp:posOffset>
              </wp:positionH>
              <wp:positionV relativeFrom="paragraph">
                <wp:posOffset>-40640</wp:posOffset>
              </wp:positionV>
              <wp:extent cx="5772150" cy="0"/>
              <wp:effectExtent l="6985" t="15240" r="12065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C05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95pt;margin-top:-3.2pt;width:45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kSuAEAAFcDAAAOAAAAZHJzL2Uyb0RvYy54bWysU8Fu2zAMvQ/YPwi6L7YDdBmM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" strokeweight="1pt"/>
          </w:pict>
        </mc:Fallback>
      </mc:AlternateContent>
    </w:r>
    <w:r w:rsidR="007E14ED" w:rsidRPr="00A55119">
      <w:rPr>
        <w:rFonts w:ascii="Times New Roman" w:hAnsi="Times New Roman" w:cs="Times New Roman"/>
        <w:sz w:val="22"/>
        <w:szCs w:val="22"/>
      </w:rPr>
      <w:t>Mã đề:</w:t>
    </w:r>
    <w:r w:rsidR="007E14ED" w:rsidRPr="00A55119">
      <w:rPr>
        <w:rFonts w:ascii="Times New Roman" w:hAnsi="Times New Roman" w:cs="Times New Roman"/>
        <w:sz w:val="22"/>
        <w:szCs w:val="22"/>
      </w:rPr>
      <w:tab/>
    </w:r>
    <w:r w:rsidR="007E14ED" w:rsidRPr="00A55119">
      <w:rPr>
        <w:rFonts w:ascii="Times New Roman" w:hAnsi="Times New Roman" w:cs="Times New Roman"/>
        <w:sz w:val="22"/>
        <w:szCs w:val="22"/>
      </w:rPr>
      <w:tab/>
    </w:r>
    <w:r w:rsidR="007E14ED" w:rsidRPr="00A55119">
      <w:rPr>
        <w:rFonts w:ascii="Times New Roman" w:hAnsi="Times New Roman" w:cs="Times New Roman"/>
        <w:sz w:val="22"/>
        <w:szCs w:val="22"/>
      </w:rPr>
      <w:tab/>
      <w:t xml:space="preserve">Trang </w:t>
    </w:r>
    <w:r w:rsidR="007E14ED" w:rsidRPr="00A55119">
      <w:rPr>
        <w:rFonts w:ascii="Times New Roman" w:hAnsi="Times New Roman" w:cs="Times New Roman"/>
        <w:sz w:val="22"/>
        <w:szCs w:val="22"/>
      </w:rPr>
      <w:fldChar w:fldCharType="begin"/>
    </w:r>
    <w:r w:rsidR="007E14ED" w:rsidRPr="00A55119">
      <w:rPr>
        <w:rFonts w:ascii="Times New Roman" w:hAnsi="Times New Roman" w:cs="Times New Roman"/>
        <w:sz w:val="22"/>
        <w:szCs w:val="22"/>
      </w:rPr>
      <w:instrText xml:space="preserve"> PAGE  \* Arabic  \* MERGEFORMAT </w:instrText>
    </w:r>
    <w:r w:rsidR="007E14ED" w:rsidRPr="00A55119">
      <w:rPr>
        <w:rFonts w:ascii="Times New Roman" w:hAnsi="Times New Roman" w:cs="Times New Roman"/>
        <w:sz w:val="22"/>
        <w:szCs w:val="22"/>
      </w:rPr>
      <w:fldChar w:fldCharType="separate"/>
    </w:r>
    <w:r w:rsidR="007E14ED" w:rsidRPr="00A55119">
      <w:rPr>
        <w:rFonts w:ascii="Times New Roman" w:hAnsi="Times New Roman" w:cs="Times New Roman"/>
        <w:sz w:val="22"/>
        <w:szCs w:val="22"/>
      </w:rPr>
      <w:t>1</w:t>
    </w:r>
    <w:r w:rsidR="007E14ED" w:rsidRPr="00A55119">
      <w:rPr>
        <w:rFonts w:ascii="Times New Roman" w:hAnsi="Times New Roman" w:cs="Times New Roman"/>
        <w:sz w:val="22"/>
        <w:szCs w:val="22"/>
      </w:rPr>
      <w:fldChar w:fldCharType="end"/>
    </w:r>
    <w:r w:rsidR="007E14ED" w:rsidRPr="00A55119">
      <w:rPr>
        <w:rFonts w:ascii="Times New Roman" w:hAnsi="Times New Roman" w:cs="Times New Roman"/>
        <w:sz w:val="22"/>
        <w:szCs w:val="22"/>
      </w:rPr>
      <w:t>/</w:t>
    </w:r>
    <w:r w:rsidR="00A64E53" w:rsidRPr="00A55119">
      <w:rPr>
        <w:rFonts w:ascii="Times New Roman" w:hAnsi="Times New Roman" w:cs="Times New Roman"/>
        <w:sz w:val="22"/>
        <w:szCs w:val="22"/>
      </w:rPr>
      <w:fldChar w:fldCharType="begin"/>
    </w:r>
    <w:r w:rsidR="00A64E53" w:rsidRPr="00A55119">
      <w:rPr>
        <w:rFonts w:ascii="Times New Roman" w:hAnsi="Times New Roman" w:cs="Times New Roman"/>
        <w:sz w:val="22"/>
        <w:szCs w:val="22"/>
      </w:rPr>
      <w:instrText xml:space="preserve"> NUMPAGES  \* Arabic  \* MERGEFORMAT </w:instrText>
    </w:r>
    <w:r w:rsidR="00A64E53" w:rsidRPr="00A55119">
      <w:rPr>
        <w:rFonts w:ascii="Times New Roman" w:hAnsi="Times New Roman" w:cs="Times New Roman"/>
        <w:sz w:val="22"/>
        <w:szCs w:val="22"/>
      </w:rPr>
      <w:fldChar w:fldCharType="separate"/>
    </w:r>
    <w:r w:rsidR="007E14ED" w:rsidRPr="00A55119">
      <w:rPr>
        <w:rFonts w:ascii="Times New Roman" w:hAnsi="Times New Roman" w:cs="Times New Roman"/>
        <w:sz w:val="22"/>
        <w:szCs w:val="22"/>
      </w:rPr>
      <w:t>1</w:t>
    </w:r>
    <w:r w:rsidR="00A64E53" w:rsidRPr="00A55119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85166" w14:textId="77777777" w:rsidR="00B8347A" w:rsidRDefault="00B8347A" w:rsidP="007E14ED">
      <w:r>
        <w:separator/>
      </w:r>
    </w:p>
  </w:footnote>
  <w:footnote w:type="continuationSeparator" w:id="0">
    <w:p w14:paraId="233B9779" w14:textId="77777777" w:rsidR="00B8347A" w:rsidRDefault="00B8347A" w:rsidP="007E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3E193" w14:textId="77777777" w:rsidR="007E14ED" w:rsidRDefault="000427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291397" wp14:editId="2DE179AC">
              <wp:simplePos x="0" y="0"/>
              <wp:positionH relativeFrom="column">
                <wp:posOffset>4646930</wp:posOffset>
              </wp:positionH>
              <wp:positionV relativeFrom="paragraph">
                <wp:posOffset>-192405</wp:posOffset>
              </wp:positionV>
              <wp:extent cx="1371600" cy="274320"/>
              <wp:effectExtent l="8255" t="9525" r="10795" b="11430"/>
              <wp:wrapTight wrapText="bothSides">
                <wp:wrapPolygon edited="0">
                  <wp:start x="-230" y="-600"/>
                  <wp:lineTo x="-230" y="21000"/>
                  <wp:lineTo x="21830" y="21000"/>
                  <wp:lineTo x="21830" y="-600"/>
                  <wp:lineTo x="-230" y="-60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0174F6" w14:textId="77777777" w:rsidR="007E14ED" w:rsidRPr="008C2387" w:rsidRDefault="007E14ED" w:rsidP="007E14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8C238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BM:03/QT02-P.KT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913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5.9pt;margin-top:-15.15pt;width:10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">
              <v:textbox>
                <w:txbxContent>
                  <w:p w14:paraId="4D0174F6" w14:textId="77777777" w:rsidR="007E14ED" w:rsidRPr="008C2387" w:rsidRDefault="007E14ED" w:rsidP="007E14ED">
                    <w:pPr>
                      <w:jc w:val="center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8C2387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BM:03/QT02-P.KT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119F2"/>
    <w:multiLevelType w:val="hybridMultilevel"/>
    <w:tmpl w:val="21BEBD8A"/>
    <w:lvl w:ilvl="0" w:tplc="0562FF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31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E"/>
    <w:rsid w:val="0004276C"/>
    <w:rsid w:val="000523A2"/>
    <w:rsid w:val="00066C0A"/>
    <w:rsid w:val="000A39B3"/>
    <w:rsid w:val="000A7244"/>
    <w:rsid w:val="00391FF4"/>
    <w:rsid w:val="003D79D4"/>
    <w:rsid w:val="0049282F"/>
    <w:rsid w:val="00496B9F"/>
    <w:rsid w:val="004D65A5"/>
    <w:rsid w:val="005062B5"/>
    <w:rsid w:val="00530F11"/>
    <w:rsid w:val="00606E41"/>
    <w:rsid w:val="00660B90"/>
    <w:rsid w:val="00665188"/>
    <w:rsid w:val="00675DE2"/>
    <w:rsid w:val="007D6391"/>
    <w:rsid w:val="007D7DE1"/>
    <w:rsid w:val="007E14ED"/>
    <w:rsid w:val="00966788"/>
    <w:rsid w:val="00A06BE4"/>
    <w:rsid w:val="00A55119"/>
    <w:rsid w:val="00A64E53"/>
    <w:rsid w:val="00B4578B"/>
    <w:rsid w:val="00B654E6"/>
    <w:rsid w:val="00B7063B"/>
    <w:rsid w:val="00B8347A"/>
    <w:rsid w:val="00BF4CF5"/>
    <w:rsid w:val="00C2738B"/>
    <w:rsid w:val="00CC3649"/>
    <w:rsid w:val="00D70D25"/>
    <w:rsid w:val="00DE5896"/>
    <w:rsid w:val="00E465BE"/>
    <w:rsid w:val="00EB6E06"/>
    <w:rsid w:val="00F54602"/>
    <w:rsid w:val="00FB6C18"/>
    <w:rsid w:val="00F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2B4679"/>
  <w15:chartTrackingRefBased/>
  <w15:docId w15:val="{77E21899-8644-4753-97E9-B10F0F0A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91"/>
    <w:pPr>
      <w:autoSpaceDE w:val="0"/>
      <w:autoSpaceDN w:val="0"/>
    </w:pPr>
    <w:rPr>
      <w:rFonts w:ascii=".VnTime" w:eastAsia="Times New Roman" w:hAnsi=".VnTime" w:cs=".VnTime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3649"/>
    <w:pPr>
      <w:jc w:val="both"/>
    </w:pPr>
    <w:rPr>
      <w:rFonts w:ascii="VNI-Times" w:hAnsi="VNI-Times" w:cs="Times New Roman"/>
      <w:sz w:val="26"/>
      <w:szCs w:val="20"/>
      <w:lang w:val="en-US"/>
    </w:rPr>
  </w:style>
  <w:style w:type="character" w:customStyle="1" w:styleId="BodyTextChar">
    <w:name w:val="Body Text Char"/>
    <w:link w:val="BodyText"/>
    <w:rsid w:val="00CC3649"/>
    <w:rPr>
      <w:rFonts w:ascii="VNI-Times" w:eastAsia="Times New Roman" w:hAnsi="VNI-Times" w:cs="Times New Roman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ED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E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ED"/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de\Graduation\template\TemplateHute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BE684-7B4D-4D2F-AF82-47678D78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TemplateHutech.dotx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Dark</dc:creator>
  <cp:keywords/>
  <cp:lastModifiedBy>Light Dark</cp:lastModifiedBy>
  <cp:revision>1</cp:revision>
  <dcterms:created xsi:type="dcterms:W3CDTF">2025-07-05T07:15:00Z</dcterms:created>
  <dcterms:modified xsi:type="dcterms:W3CDTF">2025-07-05T07:17:00Z</dcterms:modified>
</cp:coreProperties>
</file>