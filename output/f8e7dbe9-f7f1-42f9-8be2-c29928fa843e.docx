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37" w:type="dxa"/>
        <w:tblInd w:w="-113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202"/>
        <w:gridCol w:w="5635"/>
      </w:tblGrid>
      <w:tr w:rsidR="007D6391" w:rsidRPr="00966788" w14:paraId="634BA6BF" w14:textId="77777777" w:rsidTr="000523A2">
        <w:trPr>
          <w:cantSplit/>
          <w:trHeight w:val="2034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F37F24" w14:textId="37AD10DA" w:rsidR="007D6391" w:rsidRDefault="000523A2" w:rsidP="000523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009A4B9" wp14:editId="415A1D81">
                  <wp:extent cx="2560320" cy="821690"/>
                  <wp:effectExtent l="0" t="0" r="0" b="0"/>
                  <wp:docPr id="703395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320" cy="821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614B97" w14:textId="77777777" w:rsidR="007E14ED" w:rsidRPr="00966788" w:rsidRDefault="007E14ED" w:rsidP="000523A2">
            <w:pPr>
              <w:spacing w:before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0" w:name="TenKhoa"/>
            <w:bookmarkEnd w:id="0"/>
          </w:p>
        </w:tc>
        <w:tc>
          <w:tcPr>
            <w:tcW w:w="5635" w:type="dxa"/>
            <w:tcBorders>
              <w:top w:val="nil"/>
              <w:left w:val="nil"/>
              <w:bottom w:val="nil"/>
              <w:right w:val="nil"/>
            </w:tcBorders>
          </w:tcPr>
          <w:p w14:paraId="089DAC96" w14:textId="77777777" w:rsidR="007D6391" w:rsidRPr="00D70D25" w:rsidRDefault="007D6391" w:rsidP="00A55119">
            <w:pPr>
              <w:tabs>
                <w:tab w:val="left" w:pos="338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D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ĐỀ THI HỌC KỲ</w:t>
            </w:r>
            <w:r w:rsidR="00FB6C18" w:rsidRPr="00D70D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551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</w:t>
            </w:r>
            <w:r w:rsidR="00FB6C18" w:rsidRPr="00D70D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70D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NĂM HỌC </w:t>
            </w:r>
            <w:bookmarkStart w:id="1" w:name="NamHoc"/>
            <w:bookmarkEnd w:id="1"/>
          </w:p>
          <w:p w14:paraId="23F2A9F8" w14:textId="77777777" w:rsidR="007E14ED" w:rsidRPr="00966788" w:rsidRDefault="007E14ED" w:rsidP="007E14ED">
            <w:pPr>
              <w:tabs>
                <w:tab w:val="left" w:pos="186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6788">
              <w:rPr>
                <w:rFonts w:ascii="Times New Roman" w:hAnsi="Times New Roman" w:cs="Times New Roman"/>
                <w:bCs/>
                <w:sz w:val="24"/>
                <w:szCs w:val="24"/>
              </w:rPr>
              <w:t>Khóa/Lớp</w:t>
            </w:r>
            <w:r w:rsidRPr="0096678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: </w:t>
            </w:r>
            <w:bookmarkStart w:id="2" w:name="KhoaLop"/>
            <w:bookmarkEnd w:id="2"/>
          </w:p>
          <w:p w14:paraId="2F6F60C4" w14:textId="77777777" w:rsidR="007D6391" w:rsidRPr="00966788" w:rsidRDefault="00FB6C18" w:rsidP="00FB6C18">
            <w:pPr>
              <w:tabs>
                <w:tab w:val="left" w:pos="1865"/>
              </w:tabs>
              <w:ind w:right="-969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6788">
              <w:rPr>
                <w:rFonts w:ascii="Times New Roman" w:hAnsi="Times New Roman" w:cs="Times New Roman"/>
                <w:bCs/>
                <w:sz w:val="24"/>
                <w:szCs w:val="24"/>
              </w:rPr>
              <w:t>Môn thi</w:t>
            </w:r>
            <w:r w:rsidRPr="0096678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:</w:t>
            </w:r>
            <w:r w:rsidR="00966788" w:rsidRPr="00966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bookmarkStart w:id="3" w:name="MonThi"/>
            <w:bookmarkEnd w:id="3"/>
          </w:p>
          <w:p w14:paraId="5EE01897" w14:textId="77777777" w:rsidR="007D6391" w:rsidRPr="00966788" w:rsidRDefault="007D6391" w:rsidP="007E14ED">
            <w:pPr>
              <w:tabs>
                <w:tab w:val="left" w:pos="1865"/>
                <w:tab w:val="left" w:pos="337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6788">
              <w:rPr>
                <w:rFonts w:ascii="Times New Roman" w:hAnsi="Times New Roman" w:cs="Times New Roman"/>
                <w:bCs/>
                <w:sz w:val="24"/>
                <w:szCs w:val="24"/>
              </w:rPr>
              <w:t>Mã môn học</w:t>
            </w:r>
            <w:r w:rsidR="00FB6C18" w:rsidRPr="0096678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:</w:t>
            </w:r>
            <w:r w:rsidR="00966788" w:rsidRPr="00966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bookmarkStart w:id="4" w:name="MaMonThi"/>
            <w:bookmarkEnd w:id="4"/>
            <w:r w:rsidR="007E14ED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Số TC:</w:t>
            </w:r>
            <w:bookmarkStart w:id="5" w:name="SoTinChi"/>
            <w:bookmarkEnd w:id="5"/>
            <w:r w:rsidR="00D70D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561C4D71" w14:textId="77777777" w:rsidR="007D6391" w:rsidRPr="00966788" w:rsidRDefault="00FB6C18" w:rsidP="00FB6C18">
            <w:pPr>
              <w:tabs>
                <w:tab w:val="left" w:pos="186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6788">
              <w:rPr>
                <w:rFonts w:ascii="Times New Roman" w:hAnsi="Times New Roman" w:cs="Times New Roman"/>
                <w:bCs/>
                <w:sz w:val="24"/>
                <w:szCs w:val="24"/>
              </w:rPr>
              <w:t>Ngày thi</w:t>
            </w:r>
            <w:r w:rsidRPr="0096678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:</w:t>
            </w:r>
            <w:r w:rsidR="00966788" w:rsidRPr="00966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bookmarkStart w:id="6" w:name="NgayThi"/>
            <w:bookmarkEnd w:id="6"/>
          </w:p>
          <w:p w14:paraId="16D3DA2B" w14:textId="77777777" w:rsidR="007D6391" w:rsidRDefault="00FB6C18" w:rsidP="007E14ED">
            <w:pPr>
              <w:tabs>
                <w:tab w:val="left" w:pos="1865"/>
                <w:tab w:val="left" w:pos="337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6788">
              <w:rPr>
                <w:rFonts w:ascii="Times New Roman" w:hAnsi="Times New Roman" w:cs="Times New Roman"/>
                <w:bCs/>
                <w:sz w:val="24"/>
                <w:szCs w:val="24"/>
              </w:rPr>
              <w:t>Thời gian làm bài</w:t>
            </w:r>
            <w:r w:rsidRPr="0096678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7D6391" w:rsidRPr="00966788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r w:rsidR="00D70D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bookmarkStart w:id="7" w:name="ThoiLuongThi"/>
            <w:bookmarkEnd w:id="7"/>
            <w:r w:rsidR="00D70D25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7E14ED">
              <w:rPr>
                <w:rFonts w:ascii="Times New Roman" w:hAnsi="Times New Roman" w:cs="Times New Roman"/>
                <w:bCs/>
                <w:sz w:val="24"/>
                <w:szCs w:val="24"/>
              </w:rPr>
              <w:t>Hình thức thi:</w:t>
            </w:r>
            <w:r w:rsidR="00D70D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bookmarkStart w:id="8" w:name="HinhThucThi"/>
            <w:bookmarkEnd w:id="8"/>
          </w:p>
          <w:p w14:paraId="58656F99" w14:textId="77777777" w:rsidR="00D70D25" w:rsidRDefault="007E14ED" w:rsidP="00D70D25">
            <w:pPr>
              <w:tabs>
                <w:tab w:val="left" w:pos="1865"/>
                <w:tab w:val="left" w:pos="337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Mã đề (Nếu có)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:</w:t>
            </w:r>
            <w:r w:rsidR="00D70D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bookmarkStart w:id="9" w:name="MaDeThi"/>
            <w:bookmarkEnd w:id="9"/>
          </w:p>
          <w:p w14:paraId="46772177" w14:textId="77777777" w:rsidR="007D6391" w:rsidRPr="00B7063B" w:rsidRDefault="007E14ED" w:rsidP="00B7063B">
            <w:pPr>
              <w:tabs>
                <w:tab w:val="left" w:pos="1865"/>
                <w:tab w:val="left" w:pos="3375"/>
              </w:tabs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E4839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SỬ DỤNG TÀI LIỆU: CÓ  </w:t>
            </w:r>
            <w:r w:rsidRPr="005E4839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sym w:font="Wingdings" w:char="F06F"/>
            </w:r>
            <w:r w:rsidRPr="005E4839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         KHÔNG  </w:t>
            </w:r>
            <w:r w:rsidRPr="005E4839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sym w:font="Wingdings" w:char="F06F"/>
            </w:r>
          </w:p>
        </w:tc>
      </w:tr>
    </w:tbl>
    <w:p w14:paraId="6848E964" w14:textId="77777777" w:rsidR="000A7244" w:rsidRDefault="000A7244" w:rsidP="00BF4CF5">
      <w:pPr>
        <w:pStyle w:val="BodyText"/>
        <w:rPr>
          <w:rFonts w:ascii="Times New Roman" w:hAnsi="Times New Roman"/>
          <w:iCs/>
          <w:sz w:val="24"/>
          <w:szCs w:val="24"/>
        </w:rPr>
      </w:pPr>
      <w:r w:rsidRPr="00966788">
        <w:rPr>
          <w:rFonts w:ascii="Times New Roman" w:hAnsi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EA6EB50" wp14:editId="749E2B09">
                <wp:simplePos x="0" y="0"/>
                <wp:positionH relativeFrom="margin">
                  <wp:align>left</wp:align>
                </wp:positionH>
                <wp:positionV relativeFrom="paragraph">
                  <wp:posOffset>94071</wp:posOffset>
                </wp:positionV>
                <wp:extent cx="5856514" cy="21771"/>
                <wp:effectExtent l="0" t="0" r="30480" b="35560"/>
                <wp:wrapNone/>
                <wp:docPr id="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56514" cy="2177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B28423" id="Straight Connector 2" o:spid="_x0000_s1026" style="position:absolute;flip:y;z-index:251657728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7.4pt" to="461.1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">
                <w10:wrap anchorx="margin"/>
              </v:line>
            </w:pict>
          </mc:Fallback>
        </mc:AlternateContent>
      </w:r>
    </w:p>
    <w:p w14:paraId="502E92C5" w14:textId="77777777" w:rsidR="00C2738B" w:rsidRPr="005062B5" w:rsidRDefault="00C2738B" w:rsidP="00BF4CF5">
      <w:pPr>
        <w:pStyle w:val="BodyText"/>
        <w:spacing w:before="240"/>
        <w:rPr>
          <w:rFonts w:ascii="Times New Roman" w:hAnsi="Times New Roman"/>
          <w:iCs/>
          <w:sz w:val="24"/>
          <w:szCs w:val="24"/>
        </w:rPr>
      </w:pPr>
    </w:p>
    <w:sectPr w:rsidR="00C2738B" w:rsidRPr="005062B5" w:rsidSect="007E14ED">
      <w:headerReference w:type="default" r:id="rId9"/>
      <w:footerReference w:type="default" r:id="rId10"/>
      <w:pgSz w:w="11906" w:h="16838"/>
      <w:pgMar w:top="132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9836AD" w14:textId="77777777" w:rsidR="00F54602" w:rsidRDefault="00F54602" w:rsidP="007E14ED">
      <w:r>
        <w:separator/>
      </w:r>
    </w:p>
  </w:endnote>
  <w:endnote w:type="continuationSeparator" w:id="0">
    <w:p w14:paraId="0423D88D" w14:textId="77777777" w:rsidR="00F54602" w:rsidRDefault="00F54602" w:rsidP="007E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2ED64" w14:textId="77777777" w:rsidR="007E14ED" w:rsidRPr="00A55119" w:rsidRDefault="0004276C" w:rsidP="007E14ED">
    <w:pPr>
      <w:pStyle w:val="Footer"/>
      <w:tabs>
        <w:tab w:val="left" w:pos="3105"/>
        <w:tab w:val="right" w:pos="9070"/>
      </w:tabs>
      <w:jc w:val="center"/>
      <w:rPr>
        <w:rFonts w:ascii="Times New Roman" w:hAnsi="Times New Roman" w:cs="Times New Roman"/>
        <w:sz w:val="22"/>
        <w:szCs w:val="22"/>
      </w:rPr>
    </w:pPr>
    <w:r w:rsidRPr="00A55119">
      <w:rPr>
        <w:rFonts w:ascii="Times New Roman" w:hAnsi="Times New Roman" w:cs="Times New Roman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F45EB1" wp14:editId="07E1773C">
              <wp:simplePos x="0" y="0"/>
              <wp:positionH relativeFrom="column">
                <wp:posOffset>-12065</wp:posOffset>
              </wp:positionH>
              <wp:positionV relativeFrom="paragraph">
                <wp:posOffset>-40640</wp:posOffset>
              </wp:positionV>
              <wp:extent cx="5772150" cy="0"/>
              <wp:effectExtent l="6985" t="15240" r="12065" b="1333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21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56291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95pt;margin-top:-3.2pt;width:454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" strokeweight="1pt"/>
          </w:pict>
        </mc:Fallback>
      </mc:AlternateContent>
    </w:r>
    <w:r w:rsidR="007E14ED" w:rsidRPr="00A55119">
      <w:rPr>
        <w:rFonts w:ascii="Times New Roman" w:hAnsi="Times New Roman" w:cs="Times New Roman"/>
        <w:sz w:val="22"/>
        <w:szCs w:val="22"/>
      </w:rPr>
      <w:t>Mã đề:</w:t>
    </w:r>
    <w:r w:rsidR="007E14ED" w:rsidRPr="00A55119">
      <w:rPr>
        <w:rFonts w:ascii="Times New Roman" w:hAnsi="Times New Roman" w:cs="Times New Roman"/>
        <w:sz w:val="22"/>
        <w:szCs w:val="22"/>
      </w:rPr>
      <w:tab/>
    </w:r>
    <w:r w:rsidR="007E14ED" w:rsidRPr="00A55119">
      <w:rPr>
        <w:rFonts w:ascii="Times New Roman" w:hAnsi="Times New Roman" w:cs="Times New Roman"/>
        <w:sz w:val="22"/>
        <w:szCs w:val="22"/>
      </w:rPr>
      <w:tab/>
    </w:r>
    <w:r w:rsidR="007E14ED" w:rsidRPr="00A55119">
      <w:rPr>
        <w:rFonts w:ascii="Times New Roman" w:hAnsi="Times New Roman" w:cs="Times New Roman"/>
        <w:sz w:val="22"/>
        <w:szCs w:val="22"/>
      </w:rPr>
      <w:tab/>
      <w:t xml:space="preserve">Trang </w:t>
    </w:r>
    <w:r w:rsidR="007E14ED" w:rsidRPr="00A55119">
      <w:rPr>
        <w:rFonts w:ascii="Times New Roman" w:hAnsi="Times New Roman" w:cs="Times New Roman"/>
        <w:sz w:val="22"/>
        <w:szCs w:val="22"/>
      </w:rPr>
      <w:fldChar w:fldCharType="begin"/>
    </w:r>
    <w:r w:rsidR="007E14ED" w:rsidRPr="00A55119">
      <w:rPr>
        <w:rFonts w:ascii="Times New Roman" w:hAnsi="Times New Roman" w:cs="Times New Roman"/>
        <w:sz w:val="22"/>
        <w:szCs w:val="22"/>
      </w:rPr>
      <w:instrText xml:space="preserve"> PAGE  \* Arabic  \* MERGEFORMAT </w:instrText>
    </w:r>
    <w:r w:rsidR="007E14ED" w:rsidRPr="00A55119">
      <w:rPr>
        <w:rFonts w:ascii="Times New Roman" w:hAnsi="Times New Roman" w:cs="Times New Roman"/>
        <w:sz w:val="22"/>
        <w:szCs w:val="22"/>
      </w:rPr>
      <w:fldChar w:fldCharType="separate"/>
    </w:r>
    <w:r w:rsidR="007E14ED" w:rsidRPr="00A55119">
      <w:rPr>
        <w:rFonts w:ascii="Times New Roman" w:hAnsi="Times New Roman" w:cs="Times New Roman"/>
        <w:sz w:val="22"/>
        <w:szCs w:val="22"/>
      </w:rPr>
      <w:t>1</w:t>
    </w:r>
    <w:r w:rsidR="007E14ED" w:rsidRPr="00A55119">
      <w:rPr>
        <w:rFonts w:ascii="Times New Roman" w:hAnsi="Times New Roman" w:cs="Times New Roman"/>
        <w:sz w:val="22"/>
        <w:szCs w:val="22"/>
      </w:rPr>
      <w:fldChar w:fldCharType="end"/>
    </w:r>
    <w:r w:rsidR="007E14ED" w:rsidRPr="00A55119">
      <w:rPr>
        <w:rFonts w:ascii="Times New Roman" w:hAnsi="Times New Roman" w:cs="Times New Roman"/>
        <w:sz w:val="22"/>
        <w:szCs w:val="22"/>
      </w:rPr>
      <w:t>/</w:t>
    </w:r>
    <w:r w:rsidR="00A64E53" w:rsidRPr="00A55119">
      <w:rPr>
        <w:rFonts w:ascii="Times New Roman" w:hAnsi="Times New Roman" w:cs="Times New Roman"/>
        <w:sz w:val="22"/>
        <w:szCs w:val="22"/>
      </w:rPr>
      <w:fldChar w:fldCharType="begin"/>
    </w:r>
    <w:r w:rsidR="00A64E53" w:rsidRPr="00A55119">
      <w:rPr>
        <w:rFonts w:ascii="Times New Roman" w:hAnsi="Times New Roman" w:cs="Times New Roman"/>
        <w:sz w:val="22"/>
        <w:szCs w:val="22"/>
      </w:rPr>
      <w:instrText xml:space="preserve"> NUMPAGES  \* Arabic  \* MERGEFORMAT </w:instrText>
    </w:r>
    <w:r w:rsidR="00A64E53" w:rsidRPr="00A55119">
      <w:rPr>
        <w:rFonts w:ascii="Times New Roman" w:hAnsi="Times New Roman" w:cs="Times New Roman"/>
        <w:sz w:val="22"/>
        <w:szCs w:val="22"/>
      </w:rPr>
      <w:fldChar w:fldCharType="separate"/>
    </w:r>
    <w:r w:rsidR="007E14ED" w:rsidRPr="00A55119">
      <w:rPr>
        <w:rFonts w:ascii="Times New Roman" w:hAnsi="Times New Roman" w:cs="Times New Roman"/>
        <w:sz w:val="22"/>
        <w:szCs w:val="22"/>
      </w:rPr>
      <w:t>1</w:t>
    </w:r>
    <w:r w:rsidR="00A64E53" w:rsidRPr="00A55119">
      <w:rPr>
        <w:rFonts w:ascii="Times New Roman" w:hAnsi="Times New Roman" w:cs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907955" w14:textId="77777777" w:rsidR="00F54602" w:rsidRDefault="00F54602" w:rsidP="007E14ED">
      <w:r>
        <w:separator/>
      </w:r>
    </w:p>
  </w:footnote>
  <w:footnote w:type="continuationSeparator" w:id="0">
    <w:p w14:paraId="3C63B421" w14:textId="77777777" w:rsidR="00F54602" w:rsidRDefault="00F54602" w:rsidP="007E14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30CA8" w14:textId="77777777" w:rsidR="007E14ED" w:rsidRDefault="000427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31E2AD" wp14:editId="2BD1B408">
              <wp:simplePos x="0" y="0"/>
              <wp:positionH relativeFrom="column">
                <wp:posOffset>4646930</wp:posOffset>
              </wp:positionH>
              <wp:positionV relativeFrom="paragraph">
                <wp:posOffset>-192405</wp:posOffset>
              </wp:positionV>
              <wp:extent cx="1371600" cy="274320"/>
              <wp:effectExtent l="8255" t="9525" r="10795" b="11430"/>
              <wp:wrapTight wrapText="bothSides">
                <wp:wrapPolygon edited="0">
                  <wp:start x="-230" y="-600"/>
                  <wp:lineTo x="-230" y="21000"/>
                  <wp:lineTo x="21830" y="21000"/>
                  <wp:lineTo x="21830" y="-600"/>
                  <wp:lineTo x="-230" y="-600"/>
                </wp:wrapPolygon>
              </wp:wrapTight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274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A7DE7C" w14:textId="77777777" w:rsidR="007E14ED" w:rsidRPr="008C2387" w:rsidRDefault="007E14ED" w:rsidP="007E14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</w:pPr>
                          <w:r w:rsidRPr="008C2387"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>BM:03/QT02-P.KT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31E2A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5.9pt;margin-top:-15.15pt;width:108pt;height:2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">
              <v:textbox>
                <w:txbxContent>
                  <w:p w14:paraId="6FA7DE7C" w14:textId="77777777" w:rsidR="007E14ED" w:rsidRPr="008C2387" w:rsidRDefault="007E14ED" w:rsidP="007E14ED">
                    <w:pPr>
                      <w:jc w:val="center"/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</w:pPr>
                    <w:r w:rsidRPr="008C2387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>BM:03/QT02-P.KT</w:t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A119F2"/>
    <w:multiLevelType w:val="hybridMultilevel"/>
    <w:tmpl w:val="21BEBD8A"/>
    <w:lvl w:ilvl="0" w:tplc="0562FF4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6317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A2"/>
    <w:rsid w:val="0004276C"/>
    <w:rsid w:val="000523A2"/>
    <w:rsid w:val="000A39B3"/>
    <w:rsid w:val="000A7244"/>
    <w:rsid w:val="00391FF4"/>
    <w:rsid w:val="003D79D4"/>
    <w:rsid w:val="0049282F"/>
    <w:rsid w:val="00496B9F"/>
    <w:rsid w:val="004D65A5"/>
    <w:rsid w:val="005062B5"/>
    <w:rsid w:val="00530F11"/>
    <w:rsid w:val="00606E41"/>
    <w:rsid w:val="00660B90"/>
    <w:rsid w:val="00665188"/>
    <w:rsid w:val="00675DE2"/>
    <w:rsid w:val="007D6391"/>
    <w:rsid w:val="007D7DE1"/>
    <w:rsid w:val="007E14ED"/>
    <w:rsid w:val="00966788"/>
    <w:rsid w:val="00A06BE4"/>
    <w:rsid w:val="00A55119"/>
    <w:rsid w:val="00A64E53"/>
    <w:rsid w:val="00B4578B"/>
    <w:rsid w:val="00B654E6"/>
    <w:rsid w:val="00B7063B"/>
    <w:rsid w:val="00BF4CF5"/>
    <w:rsid w:val="00C2738B"/>
    <w:rsid w:val="00CC3649"/>
    <w:rsid w:val="00D70D25"/>
    <w:rsid w:val="00DE5896"/>
    <w:rsid w:val="00EB6E06"/>
    <w:rsid w:val="00F54602"/>
    <w:rsid w:val="00FB6C18"/>
    <w:rsid w:val="00FC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D2E65B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391"/>
    <w:pPr>
      <w:autoSpaceDE w:val="0"/>
      <w:autoSpaceDN w:val="0"/>
    </w:pPr>
    <w:rPr>
      <w:rFonts w:ascii=".VnTime" w:eastAsia="Times New Roman" w:hAnsi=".VnTime" w:cs=".VnTime"/>
      <w:sz w:val="28"/>
      <w:szCs w:val="2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C3649"/>
    <w:pPr>
      <w:jc w:val="both"/>
    </w:pPr>
    <w:rPr>
      <w:rFonts w:ascii="VNI-Times" w:hAnsi="VNI-Times" w:cs="Times New Roman"/>
      <w:sz w:val="26"/>
      <w:szCs w:val="20"/>
      <w:lang w:val="en-US"/>
    </w:rPr>
  </w:style>
  <w:style w:type="character" w:customStyle="1" w:styleId="BodyTextChar">
    <w:name w:val="Body Text Char"/>
    <w:link w:val="BodyText"/>
    <w:rsid w:val="00CC3649"/>
    <w:rPr>
      <w:rFonts w:ascii="VNI-Times" w:eastAsia="Times New Roman" w:hAnsi="VNI-Times" w:cs="Times New Roman"/>
      <w:sz w:val="26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E14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4ED"/>
    <w:rPr>
      <w:rFonts w:ascii=".VnTime" w:eastAsia="Times New Roman" w:hAnsi=".VnTime" w:cs=".VnTime"/>
      <w:sz w:val="28"/>
      <w:szCs w:val="28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7E14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4ED"/>
    <w:rPr>
      <w:rFonts w:ascii=".VnTime" w:eastAsia="Times New Roman" w:hAnsi=".VnTime" w:cs=".VnTime"/>
      <w:sz w:val="28"/>
      <w:szCs w:val="2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BE684-7B4D-4D2F-AF82-47678D786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TemplateHutech.dotx</Template>
  <TotalTime>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 Dark</dc:creator>
  <cp:keywords/>
  <cp:lastModifiedBy>Light Dark</cp:lastModifiedBy>
  <cp:revision>1</cp:revision>
  <dcterms:created xsi:type="dcterms:W3CDTF">2025-06-23T13:23:00Z</dcterms:created>
  <dcterms:modified xsi:type="dcterms:W3CDTF">2025-06-23T13:24:00Z</dcterms:modified>
</cp:coreProperties>
</file>